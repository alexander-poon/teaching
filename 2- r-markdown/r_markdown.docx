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students. Its expenditures in 2015 were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per student.</w:t>
      </w: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683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a440f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