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5AB9E" w14:textId="77777777" w:rsidR="00425C99" w:rsidRDefault="00425C99" w:rsidP="008B4FC9">
      <w:pPr>
        <w:spacing w:before="12"/>
        <w:ind w:left="923" w:right="6300"/>
        <w:rPr>
          <w:rFonts w:eastAsia="Open Sans" w:cs="Open Sans"/>
          <w:sz w:val="16"/>
          <w:szCs w:val="16"/>
        </w:rPr>
      </w:pPr>
    </w:p>
    <w:sdt>
      <w:sdtPr>
        <w:rPr>
          <w:rFonts w:ascii="Open Sans" w:eastAsiaTheme="minorHAnsi" w:hAnsi="Open Sans" w:cstheme="minorBidi"/>
          <w:b w:val="0"/>
          <w:bCs w:val="0"/>
          <w:sz w:val="20"/>
          <w:szCs w:val="22"/>
        </w:rPr>
        <w:id w:val="2033759253"/>
        <w:placeholder>
          <w:docPart w:val="A3D18AB716892249B0C251D82CCBCCEC"/>
        </w:placeholder>
      </w:sdtPr>
      <w:sdtEndPr>
        <w:rPr>
          <w:szCs w:val="36"/>
        </w:rPr>
      </w:sdtEndPr>
      <w:sdtContent>
        <w:p w14:paraId="36D592C2" w14:textId="77777777" w:rsidR="00CE21E9" w:rsidRDefault="00CE21E9" w:rsidP="004C0AF4">
          <w:pPr>
            <w:pStyle w:val="Heading1"/>
            <w:rPr>
              <w:rStyle w:val="Heading2Char"/>
            </w:rPr>
          </w:pPr>
          <w:r w:rsidRPr="00CE21E9">
            <w:t>Title</w:t>
          </w:r>
          <w:r w:rsidR="007C4631">
            <w:rPr>
              <w:szCs w:val="36"/>
            </w:rPr>
            <w:br/>
          </w:r>
          <w:r w:rsidRPr="00B52AD0">
            <w:rPr>
              <w:rStyle w:val="Heading2Char"/>
            </w:rPr>
            <w:t>Sub-title</w:t>
          </w:r>
        </w:p>
        <w:p w14:paraId="3A6BE575" w14:textId="77777777" w:rsidR="007C4631" w:rsidRPr="00CE21E9" w:rsidRDefault="001D4B1D" w:rsidP="00CE21E9"/>
      </w:sdtContent>
    </w:sdt>
    <w:p w14:paraId="584E9032" w14:textId="77777777" w:rsidR="005616B1" w:rsidRDefault="005616B1" w:rsidP="008B4FC9">
      <w:pPr>
        <w:spacing w:before="12"/>
        <w:ind w:left="923" w:right="6300"/>
        <w:rPr>
          <w:rFonts w:eastAsia="Open Sans" w:cs="Open Sans"/>
          <w:sz w:val="16"/>
          <w:szCs w:val="16"/>
        </w:rPr>
      </w:pPr>
    </w:p>
    <w:p w14:paraId="58FEAE12" w14:textId="77777777" w:rsidR="007C4631" w:rsidRPr="009264E5" w:rsidRDefault="007C4631" w:rsidP="008B4FC9">
      <w:pPr>
        <w:spacing w:before="12"/>
        <w:ind w:left="923" w:right="6300"/>
        <w:rPr>
          <w:rFonts w:eastAsia="Open Sans" w:cs="Open Sans"/>
          <w:sz w:val="16"/>
          <w:szCs w:val="16"/>
        </w:rPr>
      </w:pPr>
    </w:p>
    <w:sdt>
      <w:sdtPr>
        <w:rPr>
          <w:b/>
          <w:i/>
          <w:color w:val="231F20"/>
          <w:sz w:val="22"/>
          <w:szCs w:val="22"/>
        </w:rPr>
        <w:id w:val="1626267245"/>
        <w:placeholder>
          <w:docPart w:val="8A41724F7A969C4BB3C8D5DC28489E98"/>
        </w:placeholder>
      </w:sdtPr>
      <w:sdtEndPr>
        <w:rPr>
          <w:sz w:val="20"/>
          <w:szCs w:val="20"/>
        </w:rPr>
      </w:sdtEndPr>
      <w:sdtContent>
        <w:p w14:paraId="3D68D58F" w14:textId="77777777" w:rsidR="00CE21E9" w:rsidRPr="00CE21E9" w:rsidRDefault="00CE21E9" w:rsidP="00CE21E9">
          <w:pPr>
            <w:pStyle w:val="BodyText"/>
            <w:spacing w:before="65"/>
            <w:rPr>
              <w:rStyle w:val="HeadingChar"/>
            </w:rPr>
          </w:pPr>
          <w:r>
            <w:rPr>
              <w:rStyle w:val="HeadingChar"/>
            </w:rPr>
            <w:t>Main H</w:t>
          </w:r>
          <w:r w:rsidRPr="00CE21E9">
            <w:rPr>
              <w:rStyle w:val="HeadingChar"/>
            </w:rPr>
            <w:t>eading</w:t>
          </w:r>
        </w:p>
        <w:p w14:paraId="79D5B3CD" w14:textId="77777777" w:rsidR="00CE21E9" w:rsidRPr="00CE21E9" w:rsidRDefault="00CE21E9" w:rsidP="00CE21E9">
          <w:pPr>
            <w:pStyle w:val="Sub-heading"/>
          </w:pPr>
          <w:r w:rsidRPr="00CE21E9">
            <w:t>Sub-heading</w:t>
          </w:r>
        </w:p>
        <w:p w14:paraId="3C1DC61E" w14:textId="462D2EF9" w:rsidR="007C4631" w:rsidRPr="001D4B1D" w:rsidRDefault="00CE21E9" w:rsidP="00CE21E9">
          <w:pPr>
            <w:pStyle w:val="BodyText"/>
            <w:spacing w:before="65"/>
            <w:rPr>
              <w:color w:val="231F20"/>
            </w:rPr>
          </w:pPr>
          <w:r>
            <w:rPr>
              <w:color w:val="231F20"/>
            </w:rPr>
            <w:t>Body text</w:t>
          </w:r>
          <w:bookmarkStart w:id="0" w:name="_GoBack"/>
          <w:bookmarkEnd w:id="0"/>
        </w:p>
        <w:p w14:paraId="5D46458A" w14:textId="77777777" w:rsidR="007C4631" w:rsidRPr="007C4631" w:rsidRDefault="007C4631" w:rsidP="007C4631">
          <w:pPr>
            <w:pStyle w:val="BodyText"/>
            <w:spacing w:before="65"/>
            <w:ind w:left="360"/>
            <w:rPr>
              <w:color w:val="231F20"/>
            </w:rPr>
          </w:pPr>
        </w:p>
        <w:p w14:paraId="6BE69466" w14:textId="77777777" w:rsidR="00425C99" w:rsidRPr="007C4631" w:rsidRDefault="001D4B1D" w:rsidP="007C4631">
          <w:pPr>
            <w:pStyle w:val="BodyText"/>
          </w:pPr>
        </w:p>
      </w:sdtContent>
    </w:sdt>
    <w:sectPr w:rsidR="00425C99" w:rsidRPr="007C4631" w:rsidSect="00A46CCB">
      <w:headerReference w:type="default" r:id="rId9"/>
      <w:footerReference w:type="even" r:id="rId10"/>
      <w:footerReference w:type="default" r:id="rId11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ACE70" w14:textId="77777777" w:rsidR="0020305D" w:rsidRDefault="0020305D" w:rsidP="0089763D">
      <w:r>
        <w:separator/>
      </w:r>
    </w:p>
  </w:endnote>
  <w:endnote w:type="continuationSeparator" w:id="0">
    <w:p w14:paraId="20399F6E" w14:textId="77777777" w:rsidR="0020305D" w:rsidRDefault="0020305D" w:rsidP="00897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4B1D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D80206" w14:textId="77777777" w:rsidR="0020305D" w:rsidRDefault="0020305D" w:rsidP="0089763D">
      <w:r>
        <w:separator/>
      </w:r>
    </w:p>
  </w:footnote>
  <w:footnote w:type="continuationSeparator" w:id="0">
    <w:p w14:paraId="113F83F8" w14:textId="77777777" w:rsidR="0020305D" w:rsidRDefault="0020305D" w:rsidP="008976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5D"/>
    <w:rsid w:val="00025247"/>
    <w:rsid w:val="00043C08"/>
    <w:rsid w:val="00082277"/>
    <w:rsid w:val="000827FD"/>
    <w:rsid w:val="0012065C"/>
    <w:rsid w:val="00134746"/>
    <w:rsid w:val="001A7167"/>
    <w:rsid w:val="001D4B1D"/>
    <w:rsid w:val="0020305D"/>
    <w:rsid w:val="00356B9E"/>
    <w:rsid w:val="00364BE0"/>
    <w:rsid w:val="00425C99"/>
    <w:rsid w:val="004313EE"/>
    <w:rsid w:val="00457E12"/>
    <w:rsid w:val="004C0AF4"/>
    <w:rsid w:val="005616B1"/>
    <w:rsid w:val="00620FFF"/>
    <w:rsid w:val="00622C5E"/>
    <w:rsid w:val="00706D82"/>
    <w:rsid w:val="007B5019"/>
    <w:rsid w:val="007C4631"/>
    <w:rsid w:val="007D74E7"/>
    <w:rsid w:val="0080130F"/>
    <w:rsid w:val="00802646"/>
    <w:rsid w:val="0089763D"/>
    <w:rsid w:val="008B4FC9"/>
    <w:rsid w:val="009264E5"/>
    <w:rsid w:val="00A46CCB"/>
    <w:rsid w:val="00B52AD0"/>
    <w:rsid w:val="00CE21E9"/>
    <w:rsid w:val="00D74BD9"/>
    <w:rsid w:val="00E21D80"/>
    <w:rsid w:val="00E96F29"/>
    <w:rsid w:val="00F4799C"/>
    <w:rsid w:val="00FC494A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689F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D18AB716892249B0C251D82CCBC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C67F7-8C6E-C741-A89A-1C75E439A7ED}"/>
      </w:docPartPr>
      <w:docPartBody>
        <w:p w:rsidR="001E744C" w:rsidRDefault="001E744C">
          <w:pPr>
            <w:pStyle w:val="A3D18AB716892249B0C251D82CCBCCEC"/>
          </w:pPr>
          <w:r w:rsidRPr="0047516F">
            <w:rPr>
              <w:rStyle w:val="PlaceholderText"/>
            </w:rPr>
            <w:t>Click here to enter text.</w:t>
          </w:r>
        </w:p>
      </w:docPartBody>
    </w:docPart>
    <w:docPart>
      <w:docPartPr>
        <w:name w:val="8A41724F7A969C4BB3C8D5DC28489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1FA5F-7AB8-C245-A973-CD140310B89E}"/>
      </w:docPartPr>
      <w:docPartBody>
        <w:p w:rsidR="001E744C" w:rsidRDefault="001E744C">
          <w:pPr>
            <w:pStyle w:val="8A41724F7A969C4BB3C8D5DC28489E98"/>
          </w:pPr>
          <w:r w:rsidRPr="0047516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4C"/>
    <w:rsid w:val="001E744C"/>
    <w:rsid w:val="0058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D18AB716892249B0C251D82CCBCCEC">
    <w:name w:val="A3D18AB716892249B0C251D82CCBCCEC"/>
  </w:style>
  <w:style w:type="paragraph" w:customStyle="1" w:styleId="8A41724F7A969C4BB3C8D5DC28489E98">
    <w:name w:val="8A41724F7A969C4BB3C8D5DC28489E98"/>
  </w:style>
  <w:style w:type="paragraph" w:customStyle="1" w:styleId="31139FAD1A3199428692095D9C31DA78">
    <w:name w:val="31139FAD1A3199428692095D9C31DA78"/>
    <w:rsid w:val="00587C79"/>
  </w:style>
  <w:style w:type="paragraph" w:customStyle="1" w:styleId="38A9A83AD2B7184DBDB7581AA9D69B7C">
    <w:name w:val="38A9A83AD2B7184DBDB7581AA9D69B7C"/>
    <w:rsid w:val="00587C79"/>
  </w:style>
  <w:style w:type="paragraph" w:customStyle="1" w:styleId="1AA2148A3F363248BD202B10DE768435">
    <w:name w:val="1AA2148A3F363248BD202B10DE768435"/>
    <w:rsid w:val="00587C79"/>
  </w:style>
  <w:style w:type="paragraph" w:customStyle="1" w:styleId="73D85F3DACC3304FBB3EE906EAD5A53B">
    <w:name w:val="73D85F3DACC3304FBB3EE906EAD5A53B"/>
    <w:rsid w:val="00587C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D18AB716892249B0C251D82CCBCCEC">
    <w:name w:val="A3D18AB716892249B0C251D82CCBCCEC"/>
  </w:style>
  <w:style w:type="paragraph" w:customStyle="1" w:styleId="8A41724F7A969C4BB3C8D5DC28489E98">
    <w:name w:val="8A41724F7A969C4BB3C8D5DC28489E98"/>
  </w:style>
  <w:style w:type="paragraph" w:customStyle="1" w:styleId="31139FAD1A3199428692095D9C31DA78">
    <w:name w:val="31139FAD1A3199428692095D9C31DA78"/>
    <w:rsid w:val="00587C79"/>
  </w:style>
  <w:style w:type="paragraph" w:customStyle="1" w:styleId="38A9A83AD2B7184DBDB7581AA9D69B7C">
    <w:name w:val="38A9A83AD2B7184DBDB7581AA9D69B7C"/>
    <w:rsid w:val="00587C79"/>
  </w:style>
  <w:style w:type="paragraph" w:customStyle="1" w:styleId="1AA2148A3F363248BD202B10DE768435">
    <w:name w:val="1AA2148A3F363248BD202B10DE768435"/>
    <w:rsid w:val="00587C79"/>
  </w:style>
  <w:style w:type="paragraph" w:customStyle="1" w:styleId="73D85F3DACC3304FBB3EE906EAD5A53B">
    <w:name w:val="73D85F3DACC3304FBB3EE906EAD5A53B"/>
    <w:rsid w:val="00587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70F7A-DDA6-B741-87C0-663EFE52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Letterhead-2</dc:title>
  <dc:creator>Alexander Poon</dc:creator>
  <cp:lastModifiedBy>Alexander Poon</cp:lastModifiedBy>
  <cp:revision>9</cp:revision>
  <cp:lastPrinted>2015-04-20T20:24:00Z</cp:lastPrinted>
  <dcterms:created xsi:type="dcterms:W3CDTF">2016-07-14T18:38:00Z</dcterms:created>
  <dcterms:modified xsi:type="dcterms:W3CDTF">2016-07-14T20:31:00Z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2015-04-13T00:00:00Z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2015-04-15T00:00:00Z</vt:filetime>
  </property>
</Properties>
</file>